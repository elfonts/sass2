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979" w:rsidRDefault="00186423">
      <w:pPr>
        <w:pStyle w:val="Ttulo1"/>
      </w:pPr>
      <w:r>
        <w:t>Optimización de SEO</w:t>
      </w:r>
    </w:p>
    <w:p w:rsidR="00BB0979" w:rsidRDefault="00186423" w:rsidP="00186423">
      <w:pPr>
        <w:pStyle w:val="Listaconnmeros"/>
      </w:pPr>
      <w:r>
        <w:t>Se añadió KEYWORDS de frases clave</w:t>
      </w:r>
    </w:p>
    <w:p w:rsidR="00186423" w:rsidRDefault="00186423" w:rsidP="00186423">
      <w:pPr>
        <w:pStyle w:val="Listaconnmeros"/>
      </w:pPr>
      <w:r>
        <w:t xml:space="preserve">Se añadió </w:t>
      </w:r>
      <w:proofErr w:type="spellStart"/>
      <w:r>
        <w:t>Title</w:t>
      </w:r>
      <w:proofErr w:type="spellEnd"/>
      <w:r>
        <w:t xml:space="preserve"> en base información referente al sitio</w:t>
      </w:r>
    </w:p>
    <w:p w:rsidR="00186423" w:rsidRDefault="00186423" w:rsidP="00186423">
      <w:pPr>
        <w:pStyle w:val="Listaconnmeros"/>
      </w:pPr>
      <w:r>
        <w:t>Se añadió optimización de “</w:t>
      </w:r>
      <w:proofErr w:type="spellStart"/>
      <w:r>
        <w:t>description</w:t>
      </w:r>
      <w:proofErr w:type="spellEnd"/>
      <w:r>
        <w:t>”. Se adjunta imagen referente a información:</w:t>
      </w:r>
    </w:p>
    <w:p w:rsidR="00186423" w:rsidRDefault="00186423" w:rsidP="00186423">
      <w:pPr>
        <w:pStyle w:val="Listaconnmeros"/>
        <w:numPr>
          <w:ilvl w:val="0"/>
          <w:numId w:val="0"/>
        </w:numPr>
        <w:ind w:left="432"/>
      </w:pPr>
    </w:p>
    <w:p w:rsidR="00186423" w:rsidRDefault="00186423" w:rsidP="00186423">
      <w:pPr>
        <w:pStyle w:val="Listaconnmeros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>
            <wp:extent cx="5732145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2-03-22 a la(s) 21.00.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23" w:rsidRDefault="00186423" w:rsidP="00186423">
      <w:pPr>
        <w:pStyle w:val="Listaconnmeros"/>
      </w:pPr>
      <w:r>
        <w:t>Se suma archivo de sitemap.xml</w:t>
      </w:r>
    </w:p>
    <w:p w:rsidR="00186423" w:rsidRDefault="00186423" w:rsidP="00186423">
      <w:pPr>
        <w:pStyle w:val="Listaconnmeros"/>
      </w:pPr>
      <w:r>
        <w:t xml:space="preserve">Se obtiene un 90 de puntuación en </w:t>
      </w:r>
      <w:proofErr w:type="spellStart"/>
      <w:r>
        <w:t>Lightroom</w:t>
      </w:r>
      <w:proofErr w:type="spellEnd"/>
    </w:p>
    <w:p w:rsidR="00186423" w:rsidRDefault="00186423" w:rsidP="00186423">
      <w:pPr>
        <w:pStyle w:val="Listaconnmeros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>
            <wp:extent cx="3060700" cy="410113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2-03-22 a la(s) 21.00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400" cy="41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23" w:rsidRDefault="00186423">
      <w:pPr>
        <w:pStyle w:val="Ttulo2"/>
      </w:pPr>
    </w:p>
    <w:p w:rsidR="00BB0979" w:rsidRDefault="002801EE">
      <w:pPr>
        <w:pStyle w:val="Ttulo2"/>
      </w:pPr>
      <w:r w:rsidRPr="002801EE">
        <w:t>Para ver más información al respecto, visite</w:t>
      </w:r>
      <w:r w:rsidR="00186423">
        <w:t xml:space="preserve"> sitio de repo:</w:t>
      </w:r>
      <w:r w:rsidRPr="002801EE">
        <w:t xml:space="preserve"> </w:t>
      </w:r>
      <w:hyperlink r:id="rId9" w:history="1">
        <w:r w:rsidR="00186423" w:rsidRPr="00AD22C4">
          <w:rPr>
            <w:rStyle w:val="Hipervnculo"/>
          </w:rPr>
          <w:t>https://github.com/elfonts/sass2.git</w:t>
        </w:r>
      </w:hyperlink>
    </w:p>
    <w:p w:rsidR="00186423" w:rsidRPr="00186423" w:rsidRDefault="00186423" w:rsidP="00186423"/>
    <w:p w:rsidR="00186423" w:rsidRDefault="00186423" w:rsidP="00186423">
      <w:r>
        <w:t xml:space="preserve">Para sitio web: </w:t>
      </w:r>
    </w:p>
    <w:p w:rsidR="00186423" w:rsidRPr="00186423" w:rsidRDefault="00186423" w:rsidP="00186423">
      <w:pPr>
        <w:rPr>
          <w:b/>
          <w:bCs/>
        </w:rPr>
      </w:pPr>
      <w:hyperlink r:id="rId10" w:history="1">
        <w:r w:rsidRPr="00186423">
          <w:rPr>
            <w:rStyle w:val="Hipervnculo"/>
            <w:b/>
            <w:bCs/>
          </w:rPr>
          <w:t>https://elfonts.github.io/sass2/</w:t>
        </w:r>
      </w:hyperlink>
    </w:p>
    <w:p w:rsidR="00186423" w:rsidRDefault="00186423" w:rsidP="00186423"/>
    <w:p w:rsidR="00186423" w:rsidRPr="00186423" w:rsidRDefault="00186423" w:rsidP="00186423">
      <w:r>
        <w:t>Muchas gracias!</w:t>
      </w:r>
      <w:bookmarkStart w:id="0" w:name="_GoBack"/>
      <w:bookmarkEnd w:id="0"/>
    </w:p>
    <w:sectPr w:rsidR="00186423" w:rsidRPr="001864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E4E" w:rsidRDefault="00202E4E">
      <w:pPr>
        <w:spacing w:after="0" w:line="240" w:lineRule="auto"/>
      </w:pPr>
      <w:r>
        <w:separator/>
      </w:r>
    </w:p>
    <w:p w:rsidR="00202E4E" w:rsidRDefault="00202E4E"/>
    <w:p w:rsidR="00202E4E" w:rsidRDefault="00202E4E"/>
  </w:endnote>
  <w:endnote w:type="continuationSeparator" w:id="0">
    <w:p w:rsidR="00202E4E" w:rsidRDefault="00202E4E">
      <w:pPr>
        <w:spacing w:after="0" w:line="240" w:lineRule="auto"/>
      </w:pPr>
      <w:r>
        <w:continuationSeparator/>
      </w:r>
    </w:p>
    <w:p w:rsidR="00202E4E" w:rsidRDefault="00202E4E"/>
    <w:p w:rsidR="00202E4E" w:rsidRDefault="00202E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979" w:rsidRDefault="00BB09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979" w:rsidRDefault="002801E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979" w:rsidRDefault="00BB09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E4E" w:rsidRDefault="00202E4E">
      <w:pPr>
        <w:spacing w:after="0" w:line="240" w:lineRule="auto"/>
      </w:pPr>
      <w:r>
        <w:separator/>
      </w:r>
    </w:p>
    <w:p w:rsidR="00202E4E" w:rsidRDefault="00202E4E"/>
    <w:p w:rsidR="00202E4E" w:rsidRDefault="00202E4E"/>
  </w:footnote>
  <w:footnote w:type="continuationSeparator" w:id="0">
    <w:p w:rsidR="00202E4E" w:rsidRDefault="00202E4E">
      <w:pPr>
        <w:spacing w:after="0" w:line="240" w:lineRule="auto"/>
      </w:pPr>
      <w:r>
        <w:continuationSeparator/>
      </w:r>
    </w:p>
    <w:p w:rsidR="00202E4E" w:rsidRDefault="00202E4E"/>
    <w:p w:rsidR="00202E4E" w:rsidRDefault="00202E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979" w:rsidRDefault="00BB09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979" w:rsidRDefault="00BB097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979" w:rsidRDefault="00BB09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23"/>
    <w:rsid w:val="00186423"/>
    <w:rsid w:val="00202E4E"/>
    <w:rsid w:val="002801EE"/>
    <w:rsid w:val="00BB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E009DB"/>
  <w15:chartTrackingRefBased/>
  <w15:docId w15:val="{6BB16D04-C719-9347-ACDC-2DC45A4E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01E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paragraph" w:styleId="Ttulo">
    <w:name w:val="Title"/>
    <w:basedOn w:val="Normal"/>
    <w:link w:val="TtuloC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Listaconvietas">
    <w:name w:val="List Bullet"/>
    <w:basedOn w:val="Normal"/>
    <w:uiPriority w:val="10"/>
    <w:qFormat/>
    <w:pPr>
      <w:numPr>
        <w:numId w:val="13"/>
      </w:numPr>
    </w:p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sz w:val="34"/>
      <w:szCs w:val="2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66CBF" w:themeColor="accent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i/>
      <w:color w:val="266CBF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266CBF" w:themeColor="accent1"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Listaconnmeros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ipervnculo">
    <w:name w:val="Hyperlink"/>
    <w:basedOn w:val="Fuentedeprrafopredeter"/>
    <w:uiPriority w:val="99"/>
    <w:unhideWhenUsed/>
    <w:rPr>
      <w:color w:val="266CB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6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elfonts.github.io/sass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fonts/sass2.git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gerfuentes/Library/Containers/com.microsoft.Word/Data/Library/Application%20Support/Microsoft/Office/16.0/DTS/es-MX%7bA0007944-6850-BF4D-8C34-D1D84C93D7BA%7d/%7bDC147E05-9845-4441-93E8-C37E1A0A6D2F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Haz una lista.dotx</Template>
  <TotalTime>5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Roger Fuentes</cp:lastModifiedBy>
  <cp:revision>1</cp:revision>
  <dcterms:created xsi:type="dcterms:W3CDTF">2022-03-22T23:57:00Z</dcterms:created>
  <dcterms:modified xsi:type="dcterms:W3CDTF">2022-03-23T00:06:00Z</dcterms:modified>
</cp:coreProperties>
</file>